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B5" w:rsidRDefault="00F779B5" w:rsidP="005671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79B5" w:rsidRDefault="00F779B5" w:rsidP="005671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79B5" w:rsidRDefault="00F779B5" w:rsidP="005671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79B5" w:rsidRDefault="00F779B5" w:rsidP="005671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79B5" w:rsidRDefault="00F779B5" w:rsidP="005671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779B5" w:rsidRDefault="00F779B5" w:rsidP="0056710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5FCC" w:rsidRPr="00092577" w:rsidRDefault="00567101" w:rsidP="00092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>MARKETING STRATEGIES COMPARISON</w:t>
      </w:r>
    </w:p>
    <w:p w:rsidR="00567101" w:rsidRPr="00092577" w:rsidRDefault="00567101" w:rsidP="00092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>Name</w:t>
      </w:r>
    </w:p>
    <w:p w:rsidR="00567101" w:rsidRPr="00092577" w:rsidRDefault="00567101" w:rsidP="00092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>Subject</w:t>
      </w:r>
    </w:p>
    <w:p w:rsidR="00567101" w:rsidRPr="00092577" w:rsidRDefault="00567101" w:rsidP="00092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>Date</w:t>
      </w:r>
    </w:p>
    <w:p w:rsidR="00567101" w:rsidRPr="00092577" w:rsidRDefault="00567101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br w:type="page"/>
      </w:r>
    </w:p>
    <w:p w:rsidR="00567101" w:rsidRPr="00092577" w:rsidRDefault="00567101" w:rsidP="0009257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577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3D5DE1" w:rsidRPr="00092577" w:rsidRDefault="003D5DE1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    </w:t>
      </w:r>
      <w:r w:rsidR="00567101" w:rsidRPr="00092577">
        <w:rPr>
          <w:rFonts w:ascii="Times New Roman" w:hAnsi="Times New Roman" w:cs="Times New Roman"/>
          <w:sz w:val="24"/>
          <w:szCs w:val="24"/>
        </w:rPr>
        <w:t xml:space="preserve">Marketing strategy refers to where a company or an individual </w:t>
      </w:r>
      <w:r w:rsidR="006371A8" w:rsidRPr="00092577">
        <w:rPr>
          <w:rFonts w:ascii="Times New Roman" w:hAnsi="Times New Roman" w:cs="Times New Roman"/>
          <w:sz w:val="24"/>
          <w:szCs w:val="24"/>
        </w:rPr>
        <w:t>focuses</w:t>
      </w:r>
      <w:r w:rsidR="006371A8">
        <w:rPr>
          <w:rFonts w:ascii="Times New Roman" w:hAnsi="Times New Roman" w:cs="Times New Roman"/>
          <w:sz w:val="24"/>
          <w:szCs w:val="24"/>
        </w:rPr>
        <w:t xml:space="preserve"> </w:t>
      </w:r>
      <w:r w:rsidR="006371A8" w:rsidRPr="00092577">
        <w:rPr>
          <w:rFonts w:ascii="Times New Roman" w:hAnsi="Times New Roman" w:cs="Times New Roman"/>
          <w:sz w:val="24"/>
          <w:szCs w:val="24"/>
        </w:rPr>
        <w:t>the</w:t>
      </w:r>
      <w:r w:rsidR="00567101" w:rsidRPr="00092577">
        <w:rPr>
          <w:rFonts w:ascii="Times New Roman" w:hAnsi="Times New Roman" w:cs="Times New Roman"/>
          <w:sz w:val="24"/>
          <w:szCs w:val="24"/>
        </w:rPr>
        <w:t xml:space="preserve"> limited resources on the best opportunities in order to increase the sales hence achieving all </w:t>
      </w:r>
      <w:r w:rsidRPr="00092577">
        <w:rPr>
          <w:rFonts w:ascii="Times New Roman" w:hAnsi="Times New Roman" w:cs="Times New Roman"/>
          <w:sz w:val="24"/>
          <w:szCs w:val="24"/>
        </w:rPr>
        <w:t>competitions. Marketing strategy entails what should be done. It involves eliminating threats and weakness before investing on business opportunities. Market comparison helps in highlighting the differences between two or more commodities.</w:t>
      </w:r>
    </w:p>
    <w:p w:rsidR="00085CF1" w:rsidRPr="00092577" w:rsidRDefault="00085CF1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    </w:t>
      </w:r>
      <w:r w:rsidR="003D5DE1" w:rsidRPr="00092577">
        <w:rPr>
          <w:rFonts w:ascii="Times New Roman" w:hAnsi="Times New Roman" w:cs="Times New Roman"/>
          <w:sz w:val="24"/>
          <w:szCs w:val="24"/>
        </w:rPr>
        <w:t xml:space="preserve">Carry out comparison on business </w:t>
      </w:r>
      <w:r w:rsidRPr="00092577">
        <w:rPr>
          <w:rFonts w:ascii="Times New Roman" w:hAnsi="Times New Roman" w:cs="Times New Roman"/>
          <w:sz w:val="24"/>
          <w:szCs w:val="24"/>
        </w:rPr>
        <w:t>strategy. Since</w:t>
      </w:r>
      <w:r w:rsidR="003D5DE1" w:rsidRPr="00092577">
        <w:rPr>
          <w:rFonts w:ascii="Times New Roman" w:hAnsi="Times New Roman" w:cs="Times New Roman"/>
          <w:sz w:val="24"/>
          <w:szCs w:val="24"/>
        </w:rPr>
        <w:t xml:space="preserve"> you don’t </w:t>
      </w:r>
      <w:r w:rsidRPr="00092577">
        <w:rPr>
          <w:rFonts w:ascii="Times New Roman" w:hAnsi="Times New Roman" w:cs="Times New Roman"/>
          <w:sz w:val="24"/>
          <w:szCs w:val="24"/>
        </w:rPr>
        <w:t>know</w:t>
      </w:r>
      <w:r w:rsidR="003D5DE1" w:rsidRPr="00092577">
        <w:rPr>
          <w:rFonts w:ascii="Times New Roman" w:hAnsi="Times New Roman" w:cs="Times New Roman"/>
          <w:sz w:val="24"/>
          <w:szCs w:val="24"/>
        </w:rPr>
        <w:t xml:space="preserve"> what exactly your competitors </w:t>
      </w:r>
      <w:r w:rsidRPr="00092577">
        <w:rPr>
          <w:rFonts w:ascii="Times New Roman" w:hAnsi="Times New Roman" w:cs="Times New Roman"/>
          <w:sz w:val="24"/>
          <w:szCs w:val="24"/>
        </w:rPr>
        <w:t>contents</w:t>
      </w:r>
      <w:r w:rsidR="003D5DE1" w:rsidRPr="00092577">
        <w:rPr>
          <w:rFonts w:ascii="Times New Roman" w:hAnsi="Times New Roman" w:cs="Times New Roman"/>
          <w:sz w:val="24"/>
          <w:szCs w:val="24"/>
        </w:rPr>
        <w:t xml:space="preserve"> of business plan</w:t>
      </w:r>
      <w:r w:rsidRPr="00092577">
        <w:rPr>
          <w:rFonts w:ascii="Times New Roman" w:hAnsi="Times New Roman" w:cs="Times New Roman"/>
          <w:sz w:val="24"/>
          <w:szCs w:val="24"/>
        </w:rPr>
        <w:t xml:space="preserve">, view the </w:t>
      </w:r>
      <w:r w:rsidR="006371A8">
        <w:rPr>
          <w:rFonts w:ascii="Times New Roman" w:hAnsi="Times New Roman" w:cs="Times New Roman"/>
          <w:sz w:val="24"/>
          <w:szCs w:val="24"/>
        </w:rPr>
        <w:t xml:space="preserve">segment he or he serves. That is, </w:t>
      </w:r>
      <w:r w:rsidR="006371A8" w:rsidRPr="00092577">
        <w:rPr>
          <w:rFonts w:ascii="Times New Roman" w:hAnsi="Times New Roman" w:cs="Times New Roman"/>
          <w:sz w:val="24"/>
          <w:szCs w:val="24"/>
        </w:rPr>
        <w:t>compare</w:t>
      </w:r>
      <w:r w:rsidRPr="00092577">
        <w:rPr>
          <w:rFonts w:ascii="Times New Roman" w:hAnsi="Times New Roman" w:cs="Times New Roman"/>
          <w:sz w:val="24"/>
          <w:szCs w:val="24"/>
        </w:rPr>
        <w:t xml:space="preserve"> the </w:t>
      </w:r>
      <w:r w:rsidR="006371A8" w:rsidRPr="00092577">
        <w:rPr>
          <w:rFonts w:ascii="Times New Roman" w:hAnsi="Times New Roman" w:cs="Times New Roman"/>
          <w:sz w:val="24"/>
          <w:szCs w:val="24"/>
        </w:rPr>
        <w:t>customer’s</w:t>
      </w:r>
      <w:r w:rsidRPr="00092577">
        <w:rPr>
          <w:rFonts w:ascii="Times New Roman" w:hAnsi="Times New Roman" w:cs="Times New Roman"/>
          <w:sz w:val="24"/>
          <w:szCs w:val="24"/>
        </w:rPr>
        <w:t xml:space="preserve"> base with </w:t>
      </w:r>
      <w:r w:rsidR="006371A8" w:rsidRPr="00092577">
        <w:rPr>
          <w:rFonts w:ascii="Times New Roman" w:hAnsi="Times New Roman" w:cs="Times New Roman"/>
          <w:sz w:val="24"/>
          <w:szCs w:val="24"/>
        </w:rPr>
        <w:t>yours;</w:t>
      </w:r>
      <w:r w:rsidRPr="00092577">
        <w:rPr>
          <w:rFonts w:ascii="Times New Roman" w:hAnsi="Times New Roman" w:cs="Times New Roman"/>
          <w:sz w:val="24"/>
          <w:szCs w:val="24"/>
        </w:rPr>
        <w:t xml:space="preserve"> highlight which are</w:t>
      </w:r>
      <w:r w:rsidR="006371A8">
        <w:rPr>
          <w:rFonts w:ascii="Times New Roman" w:hAnsi="Times New Roman" w:cs="Times New Roman"/>
          <w:sz w:val="24"/>
          <w:szCs w:val="24"/>
        </w:rPr>
        <w:t>a</w:t>
      </w:r>
      <w:r w:rsidRPr="00092577">
        <w:rPr>
          <w:rFonts w:ascii="Times New Roman" w:hAnsi="Times New Roman" w:cs="Times New Roman"/>
          <w:sz w:val="24"/>
          <w:szCs w:val="24"/>
        </w:rPr>
        <w:t xml:space="preserve"> captures majority of customers.  How</w:t>
      </w:r>
      <w:r w:rsidR="006371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71A8">
        <w:rPr>
          <w:rFonts w:ascii="Times New Roman" w:hAnsi="Times New Roman" w:cs="Times New Roman"/>
          <w:sz w:val="24"/>
          <w:szCs w:val="24"/>
        </w:rPr>
        <w:t xml:space="preserve">do </w:t>
      </w:r>
      <w:r w:rsidRPr="00092577">
        <w:rPr>
          <w:rFonts w:ascii="Times New Roman" w:hAnsi="Times New Roman" w:cs="Times New Roman"/>
          <w:sz w:val="24"/>
          <w:szCs w:val="24"/>
        </w:rPr>
        <w:t xml:space="preserve"> they</w:t>
      </w:r>
      <w:proofErr w:type="gramEnd"/>
      <w:r w:rsidRPr="00092577">
        <w:rPr>
          <w:rFonts w:ascii="Times New Roman" w:hAnsi="Times New Roman" w:cs="Times New Roman"/>
          <w:sz w:val="24"/>
          <w:szCs w:val="24"/>
        </w:rPr>
        <w:t xml:space="preserve"> do advertising and campaigns; mostly compare topics and marketing content. Investigate the distribution channels used; this should major on pricing and discount offering.</w:t>
      </w:r>
    </w:p>
    <w:p w:rsidR="00085CF1" w:rsidRPr="00092577" w:rsidRDefault="00085CF1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    Compare the marketing </w:t>
      </w:r>
      <w:r w:rsidR="00C54D8E" w:rsidRPr="00092577">
        <w:rPr>
          <w:rFonts w:ascii="Times New Roman" w:hAnsi="Times New Roman" w:cs="Times New Roman"/>
          <w:sz w:val="24"/>
          <w:szCs w:val="24"/>
        </w:rPr>
        <w:t>content. Carry</w:t>
      </w:r>
      <w:r w:rsidRPr="00092577">
        <w:rPr>
          <w:rFonts w:ascii="Times New Roman" w:hAnsi="Times New Roman" w:cs="Times New Roman"/>
          <w:sz w:val="24"/>
          <w:szCs w:val="24"/>
        </w:rPr>
        <w:t xml:space="preserve"> out comparison on types of contents </w:t>
      </w:r>
      <w:r w:rsidR="00C54D8E" w:rsidRPr="00092577">
        <w:rPr>
          <w:rFonts w:ascii="Times New Roman" w:hAnsi="Times New Roman" w:cs="Times New Roman"/>
          <w:sz w:val="24"/>
          <w:szCs w:val="24"/>
        </w:rPr>
        <w:t>used; does</w:t>
      </w:r>
      <w:r w:rsidRPr="00092577">
        <w:rPr>
          <w:rFonts w:ascii="Times New Roman" w:hAnsi="Times New Roman" w:cs="Times New Roman"/>
          <w:sz w:val="24"/>
          <w:szCs w:val="24"/>
        </w:rPr>
        <w:t xml:space="preserve"> he do </w:t>
      </w:r>
      <w:r w:rsidR="00C54D8E" w:rsidRPr="00092577">
        <w:rPr>
          <w:rFonts w:ascii="Times New Roman" w:hAnsi="Times New Roman" w:cs="Times New Roman"/>
          <w:sz w:val="24"/>
          <w:szCs w:val="24"/>
        </w:rPr>
        <w:t>blogging, how</w:t>
      </w:r>
      <w:r w:rsidRPr="00092577">
        <w:rPr>
          <w:rFonts w:ascii="Times New Roman" w:hAnsi="Times New Roman" w:cs="Times New Roman"/>
          <w:sz w:val="24"/>
          <w:szCs w:val="24"/>
        </w:rPr>
        <w:t xml:space="preserve"> frequently do the</w:t>
      </w:r>
      <w:r w:rsidR="006371A8">
        <w:rPr>
          <w:rFonts w:ascii="Times New Roman" w:hAnsi="Times New Roman" w:cs="Times New Roman"/>
          <w:sz w:val="24"/>
          <w:szCs w:val="24"/>
        </w:rPr>
        <w:t>y</w:t>
      </w:r>
      <w:r w:rsidRPr="00092577">
        <w:rPr>
          <w:rFonts w:ascii="Times New Roman" w:hAnsi="Times New Roman" w:cs="Times New Roman"/>
          <w:sz w:val="24"/>
          <w:szCs w:val="24"/>
        </w:rPr>
        <w:t xml:space="preserve"> </w:t>
      </w:r>
      <w:r w:rsidR="00C54D8E" w:rsidRPr="00092577">
        <w:rPr>
          <w:rFonts w:ascii="Times New Roman" w:hAnsi="Times New Roman" w:cs="Times New Roman"/>
          <w:sz w:val="24"/>
          <w:szCs w:val="24"/>
        </w:rPr>
        <w:t>offer and</w:t>
      </w:r>
      <w:r w:rsidRPr="00092577">
        <w:rPr>
          <w:rFonts w:ascii="Times New Roman" w:hAnsi="Times New Roman" w:cs="Times New Roman"/>
          <w:sz w:val="24"/>
          <w:szCs w:val="24"/>
        </w:rPr>
        <w:t xml:space="preserve"> add free </w:t>
      </w:r>
      <w:r w:rsidR="00C54D8E" w:rsidRPr="00092577">
        <w:rPr>
          <w:rFonts w:ascii="Times New Roman" w:hAnsi="Times New Roman" w:cs="Times New Roman"/>
          <w:sz w:val="24"/>
          <w:szCs w:val="24"/>
        </w:rPr>
        <w:t>goods. Try</w:t>
      </w:r>
      <w:r w:rsidRPr="00092577">
        <w:rPr>
          <w:rFonts w:ascii="Times New Roman" w:hAnsi="Times New Roman" w:cs="Times New Roman"/>
          <w:sz w:val="24"/>
          <w:szCs w:val="24"/>
        </w:rPr>
        <w:t xml:space="preserve"> to subscribe their </w:t>
      </w:r>
      <w:r w:rsidR="00C54D8E" w:rsidRPr="00092577">
        <w:rPr>
          <w:rFonts w:ascii="Times New Roman" w:hAnsi="Times New Roman" w:cs="Times New Roman"/>
          <w:sz w:val="24"/>
          <w:szCs w:val="24"/>
        </w:rPr>
        <w:t>blog, this</w:t>
      </w:r>
      <w:r w:rsidRPr="00092577">
        <w:rPr>
          <w:rFonts w:ascii="Times New Roman" w:hAnsi="Times New Roman" w:cs="Times New Roman"/>
          <w:sz w:val="24"/>
          <w:szCs w:val="24"/>
        </w:rPr>
        <w:t xml:space="preserve"> </w:t>
      </w:r>
      <w:r w:rsidR="00C54D8E" w:rsidRPr="00092577">
        <w:rPr>
          <w:rFonts w:ascii="Times New Roman" w:hAnsi="Times New Roman" w:cs="Times New Roman"/>
          <w:sz w:val="24"/>
          <w:szCs w:val="24"/>
        </w:rPr>
        <w:t>will help you know if they have s</w:t>
      </w:r>
      <w:r w:rsidR="000B6D83" w:rsidRPr="00092577">
        <w:rPr>
          <w:rFonts w:ascii="Times New Roman" w:hAnsi="Times New Roman" w:cs="Times New Roman"/>
          <w:sz w:val="24"/>
          <w:szCs w:val="24"/>
        </w:rPr>
        <w:t>chedul</w:t>
      </w:r>
      <w:r w:rsidR="00C54D8E" w:rsidRPr="00092577">
        <w:rPr>
          <w:rFonts w:ascii="Times New Roman" w:hAnsi="Times New Roman" w:cs="Times New Roman"/>
          <w:sz w:val="24"/>
          <w:szCs w:val="24"/>
        </w:rPr>
        <w:t>e.</w:t>
      </w:r>
      <w:r w:rsidR="000B6D83" w:rsidRPr="00092577">
        <w:rPr>
          <w:rFonts w:ascii="Times New Roman" w:hAnsi="Times New Roman" w:cs="Times New Roman"/>
          <w:sz w:val="24"/>
          <w:szCs w:val="24"/>
        </w:rPr>
        <w:t xml:space="preserve"> One</w:t>
      </w:r>
      <w:r w:rsidR="00C54D8E" w:rsidRPr="00092577">
        <w:rPr>
          <w:rFonts w:ascii="Times New Roman" w:hAnsi="Times New Roman" w:cs="Times New Roman"/>
          <w:sz w:val="24"/>
          <w:szCs w:val="24"/>
        </w:rPr>
        <w:t xml:space="preserve"> can also compare how </w:t>
      </w:r>
      <w:r w:rsidR="000B6D83" w:rsidRPr="00092577">
        <w:rPr>
          <w:rFonts w:ascii="Times New Roman" w:hAnsi="Times New Roman" w:cs="Times New Roman"/>
          <w:sz w:val="24"/>
          <w:szCs w:val="24"/>
        </w:rPr>
        <w:t>they</w:t>
      </w:r>
      <w:r w:rsidR="00C54D8E" w:rsidRPr="00092577">
        <w:rPr>
          <w:rFonts w:ascii="Times New Roman" w:hAnsi="Times New Roman" w:cs="Times New Roman"/>
          <w:sz w:val="24"/>
          <w:szCs w:val="24"/>
        </w:rPr>
        <w:t xml:space="preserve"> create content concerning the new items trending.</w:t>
      </w:r>
      <w:r w:rsidR="0085625C" w:rsidRPr="0009257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894234392"/>
          <w:citation/>
        </w:sdtPr>
        <w:sdtEndPr/>
        <w:sdtContent>
          <w:r w:rsidR="0085625C" w:rsidRPr="000925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5625C" w:rsidRPr="00092577">
            <w:rPr>
              <w:rFonts w:ascii="Times New Roman" w:hAnsi="Times New Roman" w:cs="Times New Roman"/>
              <w:sz w:val="24"/>
              <w:szCs w:val="24"/>
            </w:rPr>
            <w:instrText xml:space="preserve"> CITATION Sha93 \l 1033 </w:instrText>
          </w:r>
          <w:r w:rsidR="0085625C" w:rsidRPr="000925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5625C" w:rsidRPr="00092577">
            <w:rPr>
              <w:rFonts w:ascii="Times New Roman" w:hAnsi="Times New Roman" w:cs="Times New Roman"/>
              <w:noProof/>
              <w:sz w:val="24"/>
              <w:szCs w:val="24"/>
            </w:rPr>
            <w:t>(Shama, 1993)</w:t>
          </w:r>
          <w:r w:rsidR="0085625C" w:rsidRPr="000925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5625C" w:rsidRPr="00092577">
        <w:rPr>
          <w:rFonts w:ascii="Times New Roman" w:hAnsi="Times New Roman" w:cs="Times New Roman"/>
          <w:sz w:val="24"/>
          <w:szCs w:val="24"/>
        </w:rPr>
        <w:t>, this will make it possible to tailor marketing strategy</w:t>
      </w:r>
    </w:p>
    <w:p w:rsidR="00C54D8E" w:rsidRPr="00092577" w:rsidRDefault="00C54D8E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    Who are you </w:t>
      </w:r>
      <w:r w:rsidR="000B6D83" w:rsidRPr="00092577">
        <w:rPr>
          <w:rFonts w:ascii="Times New Roman" w:hAnsi="Times New Roman" w:cs="Times New Roman"/>
          <w:sz w:val="24"/>
          <w:szCs w:val="24"/>
        </w:rPr>
        <w:t>targeting? This</w:t>
      </w:r>
      <w:r w:rsidRPr="00092577">
        <w:rPr>
          <w:rFonts w:ascii="Times New Roman" w:hAnsi="Times New Roman" w:cs="Times New Roman"/>
          <w:sz w:val="24"/>
          <w:szCs w:val="24"/>
        </w:rPr>
        <w:t xml:space="preserve"> simply means knowing </w:t>
      </w:r>
      <w:r w:rsidR="000B6D83" w:rsidRPr="00092577">
        <w:rPr>
          <w:rFonts w:ascii="Times New Roman" w:hAnsi="Times New Roman" w:cs="Times New Roman"/>
          <w:sz w:val="24"/>
          <w:szCs w:val="24"/>
        </w:rPr>
        <w:t>your audience. In</w:t>
      </w:r>
      <w:r w:rsidRPr="00092577">
        <w:rPr>
          <w:rFonts w:ascii="Times New Roman" w:hAnsi="Times New Roman" w:cs="Times New Roman"/>
          <w:sz w:val="24"/>
          <w:szCs w:val="24"/>
        </w:rPr>
        <w:t xml:space="preserve"> every </w:t>
      </w:r>
      <w:r w:rsidR="000B6D83" w:rsidRPr="00092577">
        <w:rPr>
          <w:rFonts w:ascii="Times New Roman" w:hAnsi="Times New Roman" w:cs="Times New Roman"/>
          <w:sz w:val="24"/>
          <w:szCs w:val="24"/>
        </w:rPr>
        <w:t>business, targets differ but</w:t>
      </w:r>
      <w:r w:rsidRPr="00092577">
        <w:rPr>
          <w:rFonts w:ascii="Times New Roman" w:hAnsi="Times New Roman" w:cs="Times New Roman"/>
          <w:sz w:val="24"/>
          <w:szCs w:val="24"/>
        </w:rPr>
        <w:t xml:space="preserve"> always all are struggling to achieve the same </w:t>
      </w:r>
      <w:r w:rsidR="006371A8" w:rsidRPr="00092577">
        <w:rPr>
          <w:rFonts w:ascii="Times New Roman" w:hAnsi="Times New Roman" w:cs="Times New Roman"/>
          <w:sz w:val="24"/>
          <w:szCs w:val="24"/>
        </w:rPr>
        <w:t xml:space="preserve">goal. </w:t>
      </w:r>
      <w:r w:rsidR="006371A8">
        <w:rPr>
          <w:rFonts w:ascii="Times New Roman" w:hAnsi="Times New Roman" w:cs="Times New Roman"/>
          <w:sz w:val="24"/>
          <w:szCs w:val="24"/>
        </w:rPr>
        <w:t>D</w:t>
      </w:r>
      <w:r w:rsidR="004B2FC4" w:rsidRPr="00092577">
        <w:rPr>
          <w:rFonts w:ascii="Times New Roman" w:hAnsi="Times New Roman" w:cs="Times New Roman"/>
          <w:sz w:val="24"/>
          <w:szCs w:val="24"/>
        </w:rPr>
        <w:t>emonstrate the same marketing effectiveness.</w:t>
      </w:r>
      <w:sdt>
        <w:sdtPr>
          <w:rPr>
            <w:rFonts w:ascii="Times New Roman" w:hAnsi="Times New Roman" w:cs="Times New Roman"/>
            <w:sz w:val="24"/>
            <w:szCs w:val="24"/>
          </w:rPr>
          <w:id w:val="1266809513"/>
          <w:citation/>
        </w:sdtPr>
        <w:sdtEndPr/>
        <w:sdtContent>
          <w:r w:rsidR="004B2FC4" w:rsidRPr="000925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B2FC4" w:rsidRPr="00092577">
            <w:rPr>
              <w:rFonts w:ascii="Times New Roman" w:hAnsi="Times New Roman" w:cs="Times New Roman"/>
              <w:sz w:val="24"/>
              <w:szCs w:val="24"/>
            </w:rPr>
            <w:instrText xml:space="preserve"> CITATION Sta15 \l 1033 </w:instrText>
          </w:r>
          <w:r w:rsidR="004B2FC4" w:rsidRPr="000925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B2FC4" w:rsidRPr="0009257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(Stahura, Leung, &amp; Bai, 2015)</w:t>
          </w:r>
          <w:r w:rsidR="004B2FC4" w:rsidRPr="000925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371A8">
        <w:rPr>
          <w:rFonts w:ascii="Times New Roman" w:hAnsi="Times New Roman" w:cs="Times New Roman"/>
          <w:sz w:val="24"/>
          <w:szCs w:val="24"/>
        </w:rPr>
        <w:t>.</w:t>
      </w:r>
      <w:r w:rsidRPr="00092577">
        <w:rPr>
          <w:rFonts w:ascii="Times New Roman" w:hAnsi="Times New Roman" w:cs="Times New Roman"/>
          <w:sz w:val="24"/>
          <w:szCs w:val="24"/>
        </w:rPr>
        <w:t xml:space="preserve"> </w:t>
      </w:r>
      <w:r w:rsidR="000B6D83" w:rsidRPr="00092577">
        <w:rPr>
          <w:rFonts w:ascii="Times New Roman" w:hAnsi="Times New Roman" w:cs="Times New Roman"/>
          <w:sz w:val="24"/>
          <w:szCs w:val="24"/>
        </w:rPr>
        <w:t>Even though</w:t>
      </w:r>
      <w:r w:rsidRPr="00092577">
        <w:rPr>
          <w:rFonts w:ascii="Times New Roman" w:hAnsi="Times New Roman" w:cs="Times New Roman"/>
          <w:sz w:val="24"/>
          <w:szCs w:val="24"/>
        </w:rPr>
        <w:t xml:space="preserve"> almost all </w:t>
      </w:r>
      <w:r w:rsidR="000B6D83" w:rsidRPr="00092577">
        <w:rPr>
          <w:rFonts w:ascii="Times New Roman" w:hAnsi="Times New Roman" w:cs="Times New Roman"/>
          <w:sz w:val="24"/>
          <w:szCs w:val="24"/>
        </w:rPr>
        <w:t>marketers</w:t>
      </w:r>
      <w:r w:rsidRPr="00092577">
        <w:rPr>
          <w:rFonts w:ascii="Times New Roman" w:hAnsi="Times New Roman" w:cs="Times New Roman"/>
          <w:sz w:val="24"/>
          <w:szCs w:val="24"/>
        </w:rPr>
        <w:t xml:space="preserve"> have the </w:t>
      </w:r>
      <w:r w:rsidR="000B6D83" w:rsidRPr="00092577">
        <w:rPr>
          <w:rFonts w:ascii="Times New Roman" w:hAnsi="Times New Roman" w:cs="Times New Roman"/>
          <w:sz w:val="24"/>
          <w:szCs w:val="24"/>
        </w:rPr>
        <w:t>sa</w:t>
      </w:r>
      <w:r w:rsidRPr="00092577">
        <w:rPr>
          <w:rFonts w:ascii="Times New Roman" w:hAnsi="Times New Roman" w:cs="Times New Roman"/>
          <w:sz w:val="24"/>
          <w:szCs w:val="24"/>
        </w:rPr>
        <w:t xml:space="preserve">me </w:t>
      </w:r>
      <w:r w:rsidR="000B6D83" w:rsidRPr="00092577">
        <w:rPr>
          <w:rFonts w:ascii="Times New Roman" w:hAnsi="Times New Roman" w:cs="Times New Roman"/>
          <w:sz w:val="24"/>
          <w:szCs w:val="24"/>
        </w:rPr>
        <w:t>goal, it</w:t>
      </w:r>
      <w:r w:rsidRPr="00092577">
        <w:rPr>
          <w:rFonts w:ascii="Times New Roman" w:hAnsi="Times New Roman" w:cs="Times New Roman"/>
          <w:sz w:val="24"/>
          <w:szCs w:val="24"/>
        </w:rPr>
        <w:t xml:space="preserve"> doesn’t </w:t>
      </w:r>
      <w:r w:rsidR="006371A8">
        <w:rPr>
          <w:rFonts w:ascii="Times New Roman" w:hAnsi="Times New Roman" w:cs="Times New Roman"/>
          <w:sz w:val="24"/>
          <w:szCs w:val="24"/>
        </w:rPr>
        <w:t>mean to target the same buyer .A</w:t>
      </w:r>
      <w:r w:rsidRPr="00092577">
        <w:rPr>
          <w:rFonts w:ascii="Times New Roman" w:hAnsi="Times New Roman" w:cs="Times New Roman"/>
          <w:sz w:val="24"/>
          <w:szCs w:val="24"/>
        </w:rPr>
        <w:t xml:space="preserve">lways think outside the box and set your own targets. The only thing to be </w:t>
      </w:r>
      <w:r w:rsidR="000B6D83" w:rsidRPr="00092577">
        <w:rPr>
          <w:rFonts w:ascii="Times New Roman" w:hAnsi="Times New Roman" w:cs="Times New Roman"/>
          <w:sz w:val="24"/>
          <w:szCs w:val="24"/>
        </w:rPr>
        <w:t>done</w:t>
      </w:r>
      <w:r w:rsidR="006371A8">
        <w:rPr>
          <w:rFonts w:ascii="Times New Roman" w:hAnsi="Times New Roman" w:cs="Times New Roman"/>
          <w:sz w:val="24"/>
          <w:szCs w:val="24"/>
        </w:rPr>
        <w:t xml:space="preserve"> on your</w:t>
      </w:r>
      <w:r w:rsidRPr="00092577">
        <w:rPr>
          <w:rFonts w:ascii="Times New Roman" w:hAnsi="Times New Roman" w:cs="Times New Roman"/>
          <w:sz w:val="24"/>
          <w:szCs w:val="24"/>
        </w:rPr>
        <w:t xml:space="preserve"> competitors is to</w:t>
      </w:r>
      <w:r w:rsidR="000B6D83" w:rsidRPr="00092577">
        <w:rPr>
          <w:rFonts w:ascii="Times New Roman" w:hAnsi="Times New Roman" w:cs="Times New Roman"/>
          <w:sz w:val="24"/>
          <w:szCs w:val="24"/>
        </w:rPr>
        <w:t xml:space="preserve"> pay attention and</w:t>
      </w:r>
      <w:r w:rsidRPr="00092577">
        <w:rPr>
          <w:rFonts w:ascii="Times New Roman" w:hAnsi="Times New Roman" w:cs="Times New Roman"/>
          <w:sz w:val="24"/>
          <w:szCs w:val="24"/>
        </w:rPr>
        <w:t xml:space="preserve"> figure out who they</w:t>
      </w:r>
      <w:r w:rsidR="000B6D83" w:rsidRPr="00092577">
        <w:rPr>
          <w:rFonts w:ascii="Times New Roman" w:hAnsi="Times New Roman" w:cs="Times New Roman"/>
          <w:sz w:val="24"/>
          <w:szCs w:val="24"/>
        </w:rPr>
        <w:t xml:space="preserve"> </w:t>
      </w:r>
      <w:r w:rsidR="006371A8">
        <w:rPr>
          <w:rFonts w:ascii="Times New Roman" w:hAnsi="Times New Roman" w:cs="Times New Roman"/>
          <w:sz w:val="24"/>
          <w:szCs w:val="24"/>
        </w:rPr>
        <w:t>try to capture</w:t>
      </w:r>
      <w:r w:rsidRPr="00092577">
        <w:rPr>
          <w:rFonts w:ascii="Times New Roman" w:hAnsi="Times New Roman" w:cs="Times New Roman"/>
          <w:sz w:val="24"/>
          <w:szCs w:val="24"/>
        </w:rPr>
        <w:t>.</w:t>
      </w:r>
    </w:p>
    <w:p w:rsidR="00D77816" w:rsidRPr="00092577" w:rsidRDefault="000B6D83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77816" w:rsidRPr="00092577" w:rsidRDefault="00D77816" w:rsidP="0009257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2577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0B6D83" w:rsidRPr="00092577" w:rsidRDefault="000B6D83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Marketing comparison is of many importance.it gives one room </w:t>
      </w:r>
      <w:r w:rsidR="00FD7F09" w:rsidRPr="00092577">
        <w:rPr>
          <w:rFonts w:ascii="Times New Roman" w:hAnsi="Times New Roman" w:cs="Times New Roman"/>
          <w:sz w:val="24"/>
          <w:szCs w:val="24"/>
        </w:rPr>
        <w:t>to learn from competitors mistakes. When marketing comparison is done in a positive manner it leads to great achievement. Each marketer should be aiming at his or her goals</w:t>
      </w:r>
      <w:r w:rsidR="00C76BB5" w:rsidRPr="00092577">
        <w:rPr>
          <w:rFonts w:ascii="Times New Roman" w:hAnsi="Times New Roman" w:cs="Times New Roman"/>
          <w:sz w:val="24"/>
          <w:szCs w:val="24"/>
        </w:rPr>
        <w:t>.</w:t>
      </w: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77816" w:rsidRPr="00092577" w:rsidRDefault="00D77816" w:rsidP="00092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D77816" w:rsidRPr="00092577" w:rsidRDefault="00D77816" w:rsidP="00092577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fldChar w:fldCharType="begin"/>
      </w:r>
      <w:r w:rsidRPr="00092577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092577">
        <w:rPr>
          <w:rFonts w:ascii="Times New Roman" w:hAnsi="Times New Roman" w:cs="Times New Roman"/>
          <w:sz w:val="24"/>
          <w:szCs w:val="24"/>
        </w:rPr>
        <w:fldChar w:fldCharType="separate"/>
      </w:r>
      <w:r w:rsidRPr="00092577">
        <w:rPr>
          <w:rFonts w:ascii="Times New Roman" w:hAnsi="Times New Roman" w:cs="Times New Roman"/>
          <w:noProof/>
          <w:sz w:val="24"/>
          <w:szCs w:val="24"/>
        </w:rPr>
        <w:t xml:space="preserve">Ang, S. H. (2001). Crisis marketing: a comparison across econic scenarios. </w:t>
      </w:r>
      <w:r w:rsidRPr="00092577">
        <w:rPr>
          <w:rFonts w:ascii="Times New Roman" w:hAnsi="Times New Roman" w:cs="Times New Roman"/>
          <w:i/>
          <w:iCs/>
          <w:noProof/>
          <w:sz w:val="24"/>
          <w:szCs w:val="24"/>
        </w:rPr>
        <w:t>International Business Review</w:t>
      </w:r>
      <w:r w:rsidRPr="00092577">
        <w:rPr>
          <w:rFonts w:ascii="Times New Roman" w:hAnsi="Times New Roman" w:cs="Times New Roman"/>
          <w:noProof/>
          <w:sz w:val="24"/>
          <w:szCs w:val="24"/>
        </w:rPr>
        <w:t>, 263-284.</w:t>
      </w:r>
    </w:p>
    <w:p w:rsidR="00D77816" w:rsidRPr="00092577" w:rsidRDefault="00D77816" w:rsidP="00092577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092577">
        <w:rPr>
          <w:rFonts w:ascii="Times New Roman" w:hAnsi="Times New Roman" w:cs="Times New Roman"/>
          <w:noProof/>
          <w:sz w:val="24"/>
          <w:szCs w:val="24"/>
        </w:rPr>
        <w:t xml:space="preserve">lyer, R. T., &amp; Hill, J. S. (1996). International direct marketing strategies: a US -European comparison. </w:t>
      </w:r>
      <w:r w:rsidRPr="00092577">
        <w:rPr>
          <w:rFonts w:ascii="Times New Roman" w:hAnsi="Times New Roman" w:cs="Times New Roman"/>
          <w:i/>
          <w:iCs/>
          <w:noProof/>
          <w:sz w:val="24"/>
          <w:szCs w:val="24"/>
        </w:rPr>
        <w:t>European Journal of Marketing</w:t>
      </w:r>
      <w:r w:rsidRPr="00092577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77816" w:rsidRPr="00092577" w:rsidRDefault="00D77816" w:rsidP="00092577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092577">
        <w:rPr>
          <w:rFonts w:ascii="Times New Roman" w:hAnsi="Times New Roman" w:cs="Times New Roman"/>
          <w:noProof/>
          <w:sz w:val="24"/>
          <w:szCs w:val="24"/>
        </w:rPr>
        <w:t xml:space="preserve">Shama, A. (1993). Marketing strategies during recession:a comparison of small and large firms. </w:t>
      </w:r>
      <w:r w:rsidRPr="00092577">
        <w:rPr>
          <w:rFonts w:ascii="Times New Roman" w:hAnsi="Times New Roman" w:cs="Times New Roman"/>
          <w:i/>
          <w:iCs/>
          <w:noProof/>
          <w:sz w:val="24"/>
          <w:szCs w:val="24"/>
        </w:rPr>
        <w:t>Journal of small business management</w:t>
      </w:r>
      <w:r w:rsidRPr="00092577">
        <w:rPr>
          <w:rFonts w:ascii="Times New Roman" w:hAnsi="Times New Roman" w:cs="Times New Roman"/>
          <w:noProof/>
          <w:sz w:val="24"/>
          <w:szCs w:val="24"/>
        </w:rPr>
        <w:t>, 62.</w:t>
      </w:r>
    </w:p>
    <w:p w:rsidR="00D77816" w:rsidRPr="00092577" w:rsidRDefault="00D77816" w:rsidP="00092577">
      <w:pPr>
        <w:pStyle w:val="Bibliography"/>
        <w:spacing w:line="48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092577">
        <w:rPr>
          <w:rFonts w:ascii="Times New Roman" w:hAnsi="Times New Roman" w:cs="Times New Roman"/>
          <w:noProof/>
          <w:sz w:val="24"/>
          <w:szCs w:val="24"/>
        </w:rPr>
        <w:t xml:space="preserve">Stahura, A. K., Leung, X. Y., &amp; Bai, B. (2015). The marketing effectiveness of social media in the hotel industry:Acomparison of Facebook and Twitter. </w:t>
      </w:r>
      <w:r w:rsidRPr="00092577">
        <w:rPr>
          <w:rFonts w:ascii="Times New Roman" w:hAnsi="Times New Roman" w:cs="Times New Roman"/>
          <w:i/>
          <w:iCs/>
          <w:noProof/>
          <w:sz w:val="24"/>
          <w:szCs w:val="24"/>
        </w:rPr>
        <w:t>Journal of Hospitality &amp; Tourism Research</w:t>
      </w:r>
      <w:r w:rsidRPr="00092577">
        <w:rPr>
          <w:rFonts w:ascii="Times New Roman" w:hAnsi="Times New Roman" w:cs="Times New Roman"/>
          <w:noProof/>
          <w:sz w:val="24"/>
          <w:szCs w:val="24"/>
        </w:rPr>
        <w:t>, 147-169.</w:t>
      </w: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fldChar w:fldCharType="end"/>
      </w:r>
    </w:p>
    <w:p w:rsidR="00D77816" w:rsidRPr="00092577" w:rsidRDefault="00D77816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5DE1" w:rsidRPr="00092577" w:rsidRDefault="00085CF1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101" w:rsidRPr="00092577" w:rsidRDefault="003D5DE1" w:rsidP="000925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925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101" w:rsidRPr="00092577" w:rsidRDefault="00567101" w:rsidP="000925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67101" w:rsidRPr="00092577" w:rsidSect="005671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F21" w:rsidRDefault="006B5F21" w:rsidP="00567101">
      <w:pPr>
        <w:spacing w:after="0" w:line="240" w:lineRule="auto"/>
      </w:pPr>
      <w:r>
        <w:separator/>
      </w:r>
    </w:p>
  </w:endnote>
  <w:endnote w:type="continuationSeparator" w:id="0">
    <w:p w:rsidR="006B5F21" w:rsidRDefault="006B5F21" w:rsidP="0056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01" w:rsidRDefault="00567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01" w:rsidRDefault="00567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01" w:rsidRDefault="00567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F21" w:rsidRDefault="006B5F21" w:rsidP="00567101">
      <w:pPr>
        <w:spacing w:after="0" w:line="240" w:lineRule="auto"/>
      </w:pPr>
      <w:r>
        <w:separator/>
      </w:r>
    </w:p>
  </w:footnote>
  <w:footnote w:type="continuationSeparator" w:id="0">
    <w:p w:rsidR="006B5F21" w:rsidRDefault="006B5F21" w:rsidP="0056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01" w:rsidRDefault="00567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01" w:rsidRDefault="00567101">
    <w:pPr>
      <w:pStyle w:val="Header"/>
      <w:jc w:val="right"/>
    </w:pPr>
    <w:r>
      <w:t xml:space="preserve">MARKETING STRATEGIES COMPARISON                                                                                                                   </w:t>
    </w:r>
    <w:sdt>
      <w:sdtPr>
        <w:id w:val="-154914484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567101" w:rsidRDefault="00567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101" w:rsidRDefault="00567101">
    <w:pPr>
      <w:pStyle w:val="Header"/>
      <w:jc w:val="right"/>
    </w:pPr>
    <w:r>
      <w:t xml:space="preserve">Running head: MARKETING STRATEGIES COMPARISON                                                                                        </w:t>
    </w:r>
    <w:sdt>
      <w:sdtPr>
        <w:id w:val="-13840922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1A8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67101" w:rsidRDefault="00567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9D"/>
    <w:rsid w:val="00085CF1"/>
    <w:rsid w:val="00092577"/>
    <w:rsid w:val="000A36A2"/>
    <w:rsid w:val="000B6D83"/>
    <w:rsid w:val="000F0E77"/>
    <w:rsid w:val="0028069B"/>
    <w:rsid w:val="002C507E"/>
    <w:rsid w:val="00352614"/>
    <w:rsid w:val="00394F34"/>
    <w:rsid w:val="003D5DE1"/>
    <w:rsid w:val="0043202D"/>
    <w:rsid w:val="00433AD0"/>
    <w:rsid w:val="004940D7"/>
    <w:rsid w:val="004A3351"/>
    <w:rsid w:val="004B2FC4"/>
    <w:rsid w:val="00567101"/>
    <w:rsid w:val="005D789D"/>
    <w:rsid w:val="006371A8"/>
    <w:rsid w:val="006B5F21"/>
    <w:rsid w:val="00704034"/>
    <w:rsid w:val="0085625C"/>
    <w:rsid w:val="008E52A9"/>
    <w:rsid w:val="00965C3F"/>
    <w:rsid w:val="009B52FA"/>
    <w:rsid w:val="00A761AA"/>
    <w:rsid w:val="00AD5FCC"/>
    <w:rsid w:val="00C54D8E"/>
    <w:rsid w:val="00C76BB5"/>
    <w:rsid w:val="00D4262B"/>
    <w:rsid w:val="00D77816"/>
    <w:rsid w:val="00EE0ACD"/>
    <w:rsid w:val="00F779B5"/>
    <w:rsid w:val="00F907C1"/>
    <w:rsid w:val="00FD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01"/>
  </w:style>
  <w:style w:type="paragraph" w:styleId="Footer">
    <w:name w:val="footer"/>
    <w:basedOn w:val="Normal"/>
    <w:link w:val="FooterChar"/>
    <w:uiPriority w:val="99"/>
    <w:unhideWhenUsed/>
    <w:rsid w:val="0056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01"/>
  </w:style>
  <w:style w:type="paragraph" w:styleId="BalloonText">
    <w:name w:val="Balloon Text"/>
    <w:basedOn w:val="Normal"/>
    <w:link w:val="BalloonTextChar"/>
    <w:uiPriority w:val="99"/>
    <w:semiHidden/>
    <w:unhideWhenUsed/>
    <w:rsid w:val="0056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0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778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01"/>
  </w:style>
  <w:style w:type="paragraph" w:styleId="Footer">
    <w:name w:val="footer"/>
    <w:basedOn w:val="Normal"/>
    <w:link w:val="FooterChar"/>
    <w:uiPriority w:val="99"/>
    <w:unhideWhenUsed/>
    <w:rsid w:val="0056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01"/>
  </w:style>
  <w:style w:type="paragraph" w:styleId="BalloonText">
    <w:name w:val="Balloon Text"/>
    <w:basedOn w:val="Normal"/>
    <w:link w:val="BalloonTextChar"/>
    <w:uiPriority w:val="99"/>
    <w:semiHidden/>
    <w:unhideWhenUsed/>
    <w:rsid w:val="00567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10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7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Sha93</b:Tag>
    <b:SourceType>JournalArticle</b:SourceType>
    <b:Guid>{5C22778B-66AE-4658-9482-814FC7274102}</b:Guid>
    <b:Title>Marketing strategies during recession:a comparison of small and large firms</b:Title>
    <b:JournalName>Journal of small business management</b:JournalName>
    <b:Year>1993</b:Year>
    <b:Pages>62</b:Pages>
    <b:Author>
      <b:Author>
        <b:NameList>
          <b:Person>
            <b:Last>Shama</b:Last>
            <b:First>Avraham</b:First>
          </b:Person>
        </b:NameList>
      </b:Author>
    </b:Author>
    <b:RefOrder>1</b:RefOrder>
  </b:Source>
  <b:Source>
    <b:Tag>Ang01</b:Tag>
    <b:SourceType>JournalArticle</b:SourceType>
    <b:Guid>{B376E481-A61C-43BF-AE5C-5F05B377FCC1}</b:Guid>
    <b:Title>Crisis marketing: a comparison across econic scenarios</b:Title>
    <b:JournalName>International Business Review</b:JournalName>
    <b:Year>2001</b:Year>
    <b:Pages>263-284</b:Pages>
    <b:Author>
      <b:Author>
        <b:NameList>
          <b:Person>
            <b:Last>Ang</b:Last>
            <b:Middle>Hoon</b:Middle>
            <b:First>Swee</b:First>
          </b:Person>
        </b:NameList>
      </b:Author>
    </b:Author>
    <b:RefOrder>3</b:RefOrder>
  </b:Source>
  <b:Source>
    <b:Tag>lye96</b:Tag>
    <b:SourceType>JournalArticle</b:SourceType>
    <b:Guid>{6CA3E7F8-58BC-4146-BE76-D9B0465CEB53}</b:Guid>
    <b:Title>International direct marketing strategies: a US -European comparison</b:Title>
    <b:JournalName>European Journal of Marketing</b:JournalName>
    <b:Year>1996</b:Year>
    <b:Author>
      <b:Author>
        <b:NameList>
          <b:Person>
            <b:Last>lyer</b:Last>
            <b:Middle>T</b:Middle>
            <b:First>Ramesh</b:First>
          </b:Person>
          <b:Person>
            <b:Last>Hill</b:Last>
            <b:Middle>S</b:Middle>
            <b:First>John</b:First>
          </b:Person>
        </b:NameList>
      </b:Author>
    </b:Author>
    <b:RefOrder>4</b:RefOrder>
  </b:Source>
  <b:Source>
    <b:Tag>Sta15</b:Tag>
    <b:SourceType>JournalArticle</b:SourceType>
    <b:Guid>{1CE6ECAC-6AB0-4A4F-817E-C8BF49ADED3D}</b:Guid>
    <b:Title>The marketing effectiveness of social media in the hotel industry:Acomparison of Facebook and Twitter</b:Title>
    <b:JournalName>Journal of Hospitality &amp; Tourism Research</b:JournalName>
    <b:Year>2015</b:Year>
    <b:Pages>147-169</b:Pages>
    <b:Author>
      <b:Author>
        <b:NameList>
          <b:Person>
            <b:Last>Stahura</b:Last>
            <b:Middle>Kurt</b:Middle>
            <b:First>A</b:First>
          </b:Person>
          <b:Person>
            <b:Last>Leung</b:Last>
            <b:Middle>Y</b:Middle>
            <b:First>Xi</b:First>
          </b:Person>
          <b:Person>
            <b:Last>Bai</b:Last>
            <b:First>Billy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7D0D6C5-2B8F-4E71-9B4C-6078E4F013CB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C35AF85-0F64-4FAE-922A-CFD19992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186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2021-04-29T13:26:00Z</dcterms:created>
  <dcterms:modified xsi:type="dcterms:W3CDTF">2021-04-29T17:47:00Z</dcterms:modified>
</cp:coreProperties>
</file>